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671D" w14:textId="6248BA13" w:rsidR="00D4305A" w:rsidRPr="00A377F9" w:rsidRDefault="00000000" w:rsidP="00803F4C">
      <w:pPr>
        <w:pStyle w:val="Title"/>
        <w:tabs>
          <w:tab w:val="left" w:pos="7801"/>
        </w:tabs>
        <w:rPr>
          <w:sz w:val="40"/>
          <w:szCs w:val="40"/>
        </w:rPr>
      </w:pPr>
      <w:sdt>
        <w:sdtPr>
          <w:rPr>
            <w:sz w:val="40"/>
            <w:szCs w:val="40"/>
          </w:rPr>
          <w:id w:val="-1675106444"/>
          <w:placeholder>
            <w:docPart w:val="E3F4F43BDE5D4439BCF5BCE9EB5C9778"/>
          </w:placeholder>
          <w15:appearance w15:val="hidden"/>
        </w:sdtPr>
        <w:sdtContent>
          <w:r w:rsidR="00D4305A" w:rsidRPr="00A377F9">
            <w:rPr>
              <w:caps w:val="0"/>
              <w:sz w:val="40"/>
              <w:szCs w:val="40"/>
            </w:rPr>
            <w:t>THỰC HÀNH</w:t>
          </w:r>
        </w:sdtContent>
      </w:sdt>
      <w:r w:rsidR="00803F4C">
        <w:rPr>
          <w:sz w:val="40"/>
          <w:szCs w:val="40"/>
        </w:rPr>
        <w:tab/>
      </w:r>
    </w:p>
    <w:p w14:paraId="143085C6" w14:textId="77777777" w:rsidR="00D4305A" w:rsidRPr="00A377F9" w:rsidRDefault="00000000" w:rsidP="00D4305A">
      <w:pPr>
        <w:pStyle w:val="Title"/>
        <w:rPr>
          <w:sz w:val="40"/>
          <w:szCs w:val="40"/>
        </w:rPr>
      </w:pPr>
      <w:sdt>
        <w:sdtPr>
          <w:rPr>
            <w:sz w:val="40"/>
            <w:szCs w:val="40"/>
          </w:rPr>
          <w:id w:val="1862847750"/>
          <w:placeholder>
            <w:docPart w:val="9FE240A18AB142F9A75BD42AC7197ECB"/>
          </w:placeholder>
          <w15:appearance w15:val="hidden"/>
        </w:sdtPr>
        <w:sdtContent>
          <w:r w:rsidR="00D4305A" w:rsidRPr="00A377F9">
            <w:rPr>
              <w:caps w:val="0"/>
              <w:sz w:val="40"/>
              <w:szCs w:val="40"/>
            </w:rPr>
            <w:t>NHẬP MÔN CÔNG NGHỆ THÔNG TIN</w:t>
          </w:r>
        </w:sdtContent>
      </w:sdt>
    </w:p>
    <w:p w14:paraId="2488C649" w14:textId="77777777" w:rsidR="00D4305A" w:rsidRPr="0089777F" w:rsidRDefault="00D4305A" w:rsidP="00D430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EAE7958" wp14:editId="7A6C07A5">
                <wp:simplePos x="0" y="0"/>
                <wp:positionH relativeFrom="page">
                  <wp:posOffset>19050</wp:posOffset>
                </wp:positionH>
                <wp:positionV relativeFrom="page">
                  <wp:align>top</wp:align>
                </wp:positionV>
                <wp:extent cx="7800975" cy="1371600"/>
                <wp:effectExtent l="0" t="0" r="9525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371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DFFE2" id="Rectangle 68" o:spid="_x0000_s1026" style="position:absolute;margin-left:1.5pt;margin-top:0;width:614.25pt;height:10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" fillcolor="#4472c4 [3204]" stroked="f" strokeweight="1pt">
                <w10:wrap anchorx="page" anchory="page"/>
                <w10:anchorlock/>
              </v:rect>
            </w:pict>
          </mc:Fallback>
        </mc:AlternateContent>
      </w:r>
    </w:p>
    <w:p w14:paraId="2E2BB1B1" w14:textId="10256686" w:rsidR="00D4305A" w:rsidRPr="00D478AC" w:rsidRDefault="00D4305A" w:rsidP="00D4305A">
      <w:pPr>
        <w:pStyle w:val="Subtitle"/>
        <w:rPr>
          <w:sz w:val="32"/>
          <w:szCs w:val="32"/>
        </w:rPr>
      </w:pPr>
      <w:r w:rsidRPr="00D478AC">
        <w:rPr>
          <w:caps w:val="0"/>
          <w:sz w:val="32"/>
          <w:szCs w:val="32"/>
        </w:rPr>
        <w:t xml:space="preserve">BÁO CÁO TIẾN ĐỘ THỰC HIỆN TUẦN </w:t>
      </w:r>
      <w:r w:rsidR="00133440">
        <w:rPr>
          <w:caps w:val="0"/>
          <w:sz w:val="32"/>
          <w:szCs w:val="32"/>
        </w:rPr>
        <w:t>2</w:t>
      </w:r>
      <w:r w:rsidRPr="00D478AC">
        <w:rPr>
          <w:caps w:val="0"/>
          <w:sz w:val="32"/>
          <w:szCs w:val="32"/>
        </w:rPr>
        <w:t xml:space="preserve"> – NHÓM 4</w:t>
      </w:r>
    </w:p>
    <w:p w14:paraId="5D4C9E9A" w14:textId="77777777" w:rsidR="00D4305A" w:rsidRDefault="00D4305A" w:rsidP="00D4305A">
      <w:pPr>
        <w:pStyle w:val="Subtitle"/>
        <w:rPr>
          <w:sz w:val="32"/>
          <w:szCs w:val="32"/>
        </w:rPr>
      </w:pPr>
      <w:r>
        <w:rPr>
          <w:caps w:val="0"/>
          <w:sz w:val="32"/>
          <w:szCs w:val="32"/>
        </w:rPr>
        <w:t>MÃ BÀI TẬP: DAMH-02-TGMT</w:t>
      </w:r>
    </w:p>
    <w:p w14:paraId="5F6D68D6" w14:textId="77777777" w:rsidR="00D4305A" w:rsidRPr="00EE7255" w:rsidRDefault="00D4305A" w:rsidP="00D4305A"/>
    <w:p w14:paraId="035BD35B" w14:textId="77777777" w:rsidR="00D4305A" w:rsidRPr="00D478AC" w:rsidRDefault="00D4305A" w:rsidP="00D4305A">
      <w:pPr>
        <w:pStyle w:val="Heading1"/>
        <w:rPr>
          <w:sz w:val="28"/>
          <w:szCs w:val="28"/>
        </w:rPr>
      </w:pPr>
      <w:r w:rsidRPr="00D478AC">
        <w:rPr>
          <w:caps w:val="0"/>
          <w:sz w:val="28"/>
          <w:szCs w:val="28"/>
        </w:rPr>
        <w:t>THÀNH VIÊN</w:t>
      </w:r>
    </w:p>
    <w:p w14:paraId="74C7F5F7" w14:textId="77777777" w:rsidR="00D4305A" w:rsidRDefault="00D4305A" w:rsidP="00D4305A">
      <w:pPr>
        <w:pStyle w:val="ListBullet"/>
        <w:rPr>
          <w:b w:val="0"/>
          <w:bCs/>
          <w:sz w:val="26"/>
          <w:szCs w:val="26"/>
        </w:rPr>
      </w:pPr>
      <w:r w:rsidRPr="00D478AC">
        <w:rPr>
          <w:b w:val="0"/>
          <w:bCs/>
          <w:sz w:val="26"/>
          <w:szCs w:val="26"/>
        </w:rPr>
        <w:t>Huỳnh Quốc Huy</w:t>
      </w:r>
      <w:r>
        <w:rPr>
          <w:b w:val="0"/>
          <w:bCs/>
          <w:sz w:val="26"/>
          <w:szCs w:val="26"/>
        </w:rPr>
        <w:t xml:space="preserve"> – MSSV: 23120015</w:t>
      </w:r>
    </w:p>
    <w:p w14:paraId="3633EF81" w14:textId="77777777" w:rsidR="00D4305A" w:rsidRPr="00EE7255" w:rsidRDefault="00D4305A" w:rsidP="00D4305A">
      <w:pPr>
        <w:pStyle w:val="ListBullet"/>
        <w:rPr>
          <w:b w:val="0"/>
          <w:bCs/>
          <w:sz w:val="26"/>
          <w:szCs w:val="26"/>
        </w:rPr>
      </w:pPr>
      <w:r w:rsidRPr="00D478AC">
        <w:rPr>
          <w:b w:val="0"/>
          <w:bCs/>
          <w:sz w:val="26"/>
          <w:szCs w:val="26"/>
        </w:rPr>
        <w:t>Võ Hàn Trân Châu</w:t>
      </w:r>
      <w:r>
        <w:rPr>
          <w:b w:val="0"/>
          <w:bCs/>
          <w:sz w:val="26"/>
          <w:szCs w:val="26"/>
        </w:rPr>
        <w:t xml:space="preserve"> – MSSV: 23120003</w:t>
      </w:r>
    </w:p>
    <w:p w14:paraId="0177FB90" w14:textId="77777777" w:rsidR="00D4305A" w:rsidRPr="00D478AC" w:rsidRDefault="00D4305A" w:rsidP="00D4305A">
      <w:pPr>
        <w:pStyle w:val="ListBullet"/>
        <w:rPr>
          <w:b w:val="0"/>
          <w:bCs/>
          <w:sz w:val="26"/>
          <w:szCs w:val="26"/>
        </w:rPr>
      </w:pPr>
      <w:r w:rsidRPr="00D478AC">
        <w:rPr>
          <w:b w:val="0"/>
          <w:bCs/>
          <w:sz w:val="26"/>
          <w:szCs w:val="26"/>
        </w:rPr>
        <w:t>Nguyễn Thanh Khôi</w:t>
      </w:r>
      <w:r>
        <w:rPr>
          <w:b w:val="0"/>
          <w:bCs/>
          <w:sz w:val="26"/>
          <w:szCs w:val="26"/>
        </w:rPr>
        <w:t xml:space="preserve"> – MSSV: 23120009</w:t>
      </w:r>
    </w:p>
    <w:p w14:paraId="72FA72AA" w14:textId="77777777" w:rsidR="00D4305A" w:rsidRDefault="00D4305A" w:rsidP="00D4305A">
      <w:pPr>
        <w:pStyle w:val="ListBullet"/>
        <w:rPr>
          <w:b w:val="0"/>
          <w:bCs/>
          <w:sz w:val="26"/>
          <w:szCs w:val="26"/>
        </w:rPr>
      </w:pPr>
      <w:r w:rsidRPr="00D478AC">
        <w:rPr>
          <w:b w:val="0"/>
          <w:bCs/>
          <w:sz w:val="26"/>
          <w:szCs w:val="26"/>
        </w:rPr>
        <w:t>Nguyễn Ngọc Tin</w:t>
      </w:r>
      <w:r>
        <w:rPr>
          <w:b w:val="0"/>
          <w:bCs/>
          <w:sz w:val="26"/>
          <w:szCs w:val="26"/>
        </w:rPr>
        <w:t xml:space="preserve"> – MSSV: 23120016</w:t>
      </w:r>
    </w:p>
    <w:p w14:paraId="0D0DDC2C" w14:textId="77777777" w:rsidR="00D4305A" w:rsidRDefault="00D4305A" w:rsidP="00D4305A">
      <w:pPr>
        <w:pStyle w:val="Heading1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>MỤC TIÊU</w:t>
      </w:r>
    </w:p>
    <w:p w14:paraId="67C43F1A" w14:textId="50289883" w:rsidR="00D4305A" w:rsidRDefault="00133440" w:rsidP="00D4305A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Tìm hiểu về vector hóa ảnh</w:t>
      </w:r>
    </w:p>
    <w:p w14:paraId="38629B47" w14:textId="5FDB90F8" w:rsidR="00993EEE" w:rsidRPr="006D74C5" w:rsidRDefault="00803F4C" w:rsidP="00D4305A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Tìm hiểu về downsamling</w:t>
      </w:r>
    </w:p>
    <w:p w14:paraId="116C6608" w14:textId="55DD144E" w:rsidR="00803F4C" w:rsidRDefault="00803F4C" w:rsidP="00803F4C">
      <w:pPr>
        <w:pStyle w:val="ListBullet"/>
        <w:rPr>
          <w:b w:val="0"/>
          <w:bCs/>
          <w:sz w:val="26"/>
          <w:szCs w:val="26"/>
        </w:rPr>
      </w:pPr>
      <w:r w:rsidRPr="00803F4C">
        <w:rPr>
          <w:b w:val="0"/>
          <w:bCs/>
          <w:sz w:val="26"/>
          <w:szCs w:val="26"/>
        </w:rPr>
        <w:t>Tìm hiểu histogram</w:t>
      </w:r>
    </w:p>
    <w:p w14:paraId="4A55D049" w14:textId="14D34FB5" w:rsidR="00CE6A66" w:rsidRPr="00803F4C" w:rsidRDefault="00CE6A66" w:rsidP="00803F4C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Cài đặt thành công 3 kiểu rút trích đặc trưng ảnh</w:t>
      </w:r>
    </w:p>
    <w:p w14:paraId="4AEE675F" w14:textId="04537998" w:rsidR="00D4305A" w:rsidRDefault="00D4305A" w:rsidP="00D4305A">
      <w:pPr>
        <w:pStyle w:val="Heading1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>PHƯƠNG PHÁP THỰC HIỆN</w:t>
      </w:r>
    </w:p>
    <w:p w14:paraId="370075AA" w14:textId="34BD8EDD" w:rsidR="00D4305A" w:rsidRDefault="00A561E9" w:rsidP="00D4305A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Tìm hiểu về các cấu trúc trong MNIST</w:t>
      </w:r>
      <w:r w:rsidR="00D4305A" w:rsidRPr="006D74C5">
        <w:rPr>
          <w:b w:val="0"/>
          <w:bCs/>
          <w:sz w:val="26"/>
          <w:szCs w:val="26"/>
        </w:rPr>
        <w:t xml:space="preserve">:  </w:t>
      </w:r>
      <w:r w:rsidR="00C64DE2" w:rsidRPr="00C64DE2">
        <w:rPr>
          <w:b w:val="0"/>
          <w:bCs/>
          <w:sz w:val="26"/>
          <w:szCs w:val="26"/>
        </w:rPr>
        <w:t>https://richcorrado.github.io/MNIST_Digits-overview.html</w:t>
      </w:r>
    </w:p>
    <w:p w14:paraId="5F44E946" w14:textId="5757D40B" w:rsidR="005E5F23" w:rsidRPr="00715D7F" w:rsidRDefault="0094408E" w:rsidP="00715D7F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Ghi chép lại hướng dẫn của giáo viên để thực hiện.</w:t>
      </w:r>
    </w:p>
    <w:p w14:paraId="34083888" w14:textId="77777777" w:rsidR="00D4305A" w:rsidRDefault="00D4305A" w:rsidP="00D4305A">
      <w:pPr>
        <w:pStyle w:val="Heading1"/>
        <w:tabs>
          <w:tab w:val="left" w:pos="4560"/>
        </w:tabs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>KẾT QUẢ DỰ KIẾN</w:t>
      </w:r>
      <w:r>
        <w:rPr>
          <w:caps w:val="0"/>
          <w:sz w:val="28"/>
          <w:szCs w:val="28"/>
        </w:rPr>
        <w:tab/>
      </w:r>
    </w:p>
    <w:p w14:paraId="179456A0" w14:textId="68EA557B" w:rsidR="00D4305A" w:rsidRDefault="0009389F" w:rsidP="00D4305A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 xml:space="preserve">Hiểu về các </w:t>
      </w:r>
      <w:r w:rsidR="003F6EC4">
        <w:rPr>
          <w:b w:val="0"/>
          <w:bCs/>
          <w:sz w:val="26"/>
          <w:szCs w:val="26"/>
        </w:rPr>
        <w:t xml:space="preserve">loại </w:t>
      </w:r>
      <w:r>
        <w:rPr>
          <w:b w:val="0"/>
          <w:bCs/>
          <w:sz w:val="26"/>
          <w:szCs w:val="26"/>
        </w:rPr>
        <w:t>rút trích đặc trưng</w:t>
      </w:r>
      <w:r w:rsidR="00AE65FB">
        <w:rPr>
          <w:b w:val="0"/>
          <w:bCs/>
          <w:sz w:val="26"/>
          <w:szCs w:val="26"/>
        </w:rPr>
        <w:t>, vectorization, Histogram, Downsampling</w:t>
      </w:r>
      <w:r w:rsidR="000D4046">
        <w:rPr>
          <w:b w:val="0"/>
          <w:bCs/>
          <w:sz w:val="26"/>
          <w:szCs w:val="26"/>
        </w:rPr>
        <w:t>.</w:t>
      </w:r>
    </w:p>
    <w:p w14:paraId="7F2281CD" w14:textId="78D2D260" w:rsidR="0064319D" w:rsidRPr="00743396" w:rsidRDefault="0009389F" w:rsidP="00743396">
      <w:pPr>
        <w:pStyle w:val="ListBullet"/>
        <w:rPr>
          <w:b w:val="0"/>
          <w:bCs/>
          <w:sz w:val="26"/>
          <w:szCs w:val="26"/>
        </w:rPr>
      </w:pPr>
      <w:r>
        <w:rPr>
          <w:b w:val="0"/>
          <w:bCs/>
          <w:sz w:val="26"/>
          <w:szCs w:val="26"/>
        </w:rPr>
        <w:t>Cài đặt thành công</w:t>
      </w:r>
      <w:r w:rsidR="002C5873">
        <w:rPr>
          <w:b w:val="0"/>
          <w:bCs/>
          <w:sz w:val="26"/>
          <w:szCs w:val="26"/>
        </w:rPr>
        <w:t xml:space="preserve"> chương trình đơn giản.</w:t>
      </w:r>
    </w:p>
    <w:p w14:paraId="30CBE562" w14:textId="77777777" w:rsidR="00D4305A" w:rsidRPr="006D74C5" w:rsidRDefault="00D4305A" w:rsidP="00D4305A">
      <w:pPr>
        <w:pStyle w:val="Heading1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lastRenderedPageBreak/>
        <w:t>KẾT QUẢ, ĐÁNH GIÁ TRONG TUẦN</w:t>
      </w:r>
    </w:p>
    <w:p w14:paraId="3BF2E5DD" w14:textId="46075F41" w:rsidR="00D4305A" w:rsidRPr="00A377F9" w:rsidRDefault="00D4305A" w:rsidP="00D4305A">
      <w:pPr>
        <w:pStyle w:val="ListBullet"/>
        <w:rPr>
          <w:b w:val="0"/>
          <w:sz w:val="26"/>
          <w:szCs w:val="26"/>
        </w:rPr>
      </w:pPr>
      <w:r w:rsidRPr="00A377F9">
        <w:rPr>
          <w:b w:val="0"/>
          <w:sz w:val="26"/>
          <w:szCs w:val="26"/>
        </w:rPr>
        <w:t xml:space="preserve">Cài đặt thành công </w:t>
      </w:r>
      <w:r w:rsidR="001F1262">
        <w:rPr>
          <w:b w:val="0"/>
          <w:sz w:val="26"/>
          <w:szCs w:val="26"/>
        </w:rPr>
        <w:t>rút trích đặc trưng</w:t>
      </w:r>
      <w:r w:rsidR="00135865">
        <w:rPr>
          <w:b w:val="0"/>
          <w:sz w:val="26"/>
          <w:szCs w:val="26"/>
        </w:rPr>
        <w:t xml:space="preserve"> ảnh</w:t>
      </w:r>
      <w:r w:rsidR="001F1262">
        <w:rPr>
          <w:b w:val="0"/>
          <w:sz w:val="26"/>
          <w:szCs w:val="26"/>
        </w:rPr>
        <w:t>.</w:t>
      </w:r>
    </w:p>
    <w:p w14:paraId="295A3E1E" w14:textId="7539D641" w:rsidR="00D478AC" w:rsidRPr="00135865" w:rsidRDefault="001F1262" w:rsidP="001F1262">
      <w:pPr>
        <w:pStyle w:val="ListBulle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Tổng hợp thành công code rút trích ảnh đặc trưng từ bộ train và bộ test.</w:t>
      </w:r>
    </w:p>
    <w:sectPr w:rsidR="00D478AC" w:rsidRPr="00135865" w:rsidSect="005140CB">
      <w:footerReference w:type="default" r:id="rId10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A1FD" w14:textId="77777777" w:rsidR="007D77E6" w:rsidRDefault="007D77E6">
      <w:pPr>
        <w:spacing w:after="0" w:line="240" w:lineRule="auto"/>
      </w:pPr>
      <w:r>
        <w:separator/>
      </w:r>
    </w:p>
  </w:endnote>
  <w:endnote w:type="continuationSeparator" w:id="0">
    <w:p w14:paraId="70011791" w14:textId="77777777" w:rsidR="007D77E6" w:rsidRDefault="007D77E6">
      <w:pPr>
        <w:spacing w:after="0" w:line="240" w:lineRule="auto"/>
      </w:pPr>
      <w:r>
        <w:continuationSeparator/>
      </w:r>
    </w:p>
  </w:endnote>
  <w:endnote w:type="continuationNotice" w:id="1">
    <w:p w14:paraId="020B1ADB" w14:textId="77777777" w:rsidR="007D77E6" w:rsidRDefault="007D77E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D2EF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B1E7D" w14:textId="77777777" w:rsidR="007D77E6" w:rsidRDefault="007D77E6">
      <w:pPr>
        <w:spacing w:after="0" w:line="240" w:lineRule="auto"/>
      </w:pPr>
      <w:r>
        <w:separator/>
      </w:r>
    </w:p>
  </w:footnote>
  <w:footnote w:type="continuationSeparator" w:id="0">
    <w:p w14:paraId="121649E3" w14:textId="77777777" w:rsidR="007D77E6" w:rsidRDefault="007D77E6">
      <w:pPr>
        <w:spacing w:after="0" w:line="240" w:lineRule="auto"/>
      </w:pPr>
      <w:r>
        <w:continuationSeparator/>
      </w:r>
    </w:p>
  </w:footnote>
  <w:footnote w:type="continuationNotice" w:id="1">
    <w:p w14:paraId="0A5E4837" w14:textId="77777777" w:rsidR="007D77E6" w:rsidRDefault="007D77E6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563C65"/>
    <w:multiLevelType w:val="hybridMultilevel"/>
    <w:tmpl w:val="5E9E6AD6"/>
    <w:lvl w:ilvl="0" w:tplc="3A880440">
      <w:start w:val="1"/>
      <w:numFmt w:val="bullet"/>
      <w:lvlText w:val="-"/>
      <w:lvlJc w:val="left"/>
      <w:pPr>
        <w:ind w:left="79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12" w15:restartNumberingAfterBreak="0">
    <w:nsid w:val="7D351D66"/>
    <w:multiLevelType w:val="hybridMultilevel"/>
    <w:tmpl w:val="C5F62812"/>
    <w:lvl w:ilvl="0" w:tplc="6B54E1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583535680">
    <w:abstractNumId w:val="9"/>
  </w:num>
  <w:num w:numId="2" w16cid:durableId="330572392">
    <w:abstractNumId w:val="11"/>
  </w:num>
  <w:num w:numId="3" w16cid:durableId="86969968">
    <w:abstractNumId w:val="11"/>
    <w:lvlOverride w:ilvl="0">
      <w:startOverride w:val="1"/>
    </w:lvlOverride>
  </w:num>
  <w:num w:numId="4" w16cid:durableId="357244820">
    <w:abstractNumId w:val="7"/>
  </w:num>
  <w:num w:numId="5" w16cid:durableId="306398939">
    <w:abstractNumId w:val="6"/>
  </w:num>
  <w:num w:numId="6" w16cid:durableId="2098361964">
    <w:abstractNumId w:val="5"/>
  </w:num>
  <w:num w:numId="7" w16cid:durableId="1279604591">
    <w:abstractNumId w:val="4"/>
  </w:num>
  <w:num w:numId="8" w16cid:durableId="1022708887">
    <w:abstractNumId w:val="8"/>
  </w:num>
  <w:num w:numId="9" w16cid:durableId="1118260501">
    <w:abstractNumId w:val="3"/>
  </w:num>
  <w:num w:numId="10" w16cid:durableId="1356230258">
    <w:abstractNumId w:val="2"/>
  </w:num>
  <w:num w:numId="11" w16cid:durableId="1749427671">
    <w:abstractNumId w:val="1"/>
  </w:num>
  <w:num w:numId="12" w16cid:durableId="1174026740">
    <w:abstractNumId w:val="0"/>
  </w:num>
  <w:num w:numId="13" w16cid:durableId="10238946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1588909">
    <w:abstractNumId w:val="12"/>
  </w:num>
  <w:num w:numId="15" w16cid:durableId="1306811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45"/>
    <w:rsid w:val="00002561"/>
    <w:rsid w:val="00013376"/>
    <w:rsid w:val="00017EFD"/>
    <w:rsid w:val="000322BF"/>
    <w:rsid w:val="0009389F"/>
    <w:rsid w:val="000A562D"/>
    <w:rsid w:val="000B112D"/>
    <w:rsid w:val="000B2F16"/>
    <w:rsid w:val="000C6A97"/>
    <w:rsid w:val="000D4046"/>
    <w:rsid w:val="000E697B"/>
    <w:rsid w:val="00101993"/>
    <w:rsid w:val="00117948"/>
    <w:rsid w:val="001238BC"/>
    <w:rsid w:val="001273C1"/>
    <w:rsid w:val="00133440"/>
    <w:rsid w:val="00135865"/>
    <w:rsid w:val="0014056E"/>
    <w:rsid w:val="001746E1"/>
    <w:rsid w:val="001825FE"/>
    <w:rsid w:val="001A7B31"/>
    <w:rsid w:val="001E2472"/>
    <w:rsid w:val="001F1262"/>
    <w:rsid w:val="002129B0"/>
    <w:rsid w:val="00236ECE"/>
    <w:rsid w:val="0028543A"/>
    <w:rsid w:val="00295C0C"/>
    <w:rsid w:val="002A04F7"/>
    <w:rsid w:val="002C5873"/>
    <w:rsid w:val="002D5B6E"/>
    <w:rsid w:val="002E52EE"/>
    <w:rsid w:val="002F6B73"/>
    <w:rsid w:val="002F7EC4"/>
    <w:rsid w:val="003262F3"/>
    <w:rsid w:val="00346FDE"/>
    <w:rsid w:val="00386778"/>
    <w:rsid w:val="003C0DAF"/>
    <w:rsid w:val="003E0898"/>
    <w:rsid w:val="003F6EC4"/>
    <w:rsid w:val="00403116"/>
    <w:rsid w:val="004079F8"/>
    <w:rsid w:val="00410067"/>
    <w:rsid w:val="00440AC5"/>
    <w:rsid w:val="00450BF2"/>
    <w:rsid w:val="00457270"/>
    <w:rsid w:val="0046523A"/>
    <w:rsid w:val="004661BE"/>
    <w:rsid w:val="004A4B64"/>
    <w:rsid w:val="004B5850"/>
    <w:rsid w:val="004B6087"/>
    <w:rsid w:val="004E5035"/>
    <w:rsid w:val="004F5C8E"/>
    <w:rsid w:val="005140CB"/>
    <w:rsid w:val="00517215"/>
    <w:rsid w:val="00525BB9"/>
    <w:rsid w:val="00545041"/>
    <w:rsid w:val="00561521"/>
    <w:rsid w:val="00590B0E"/>
    <w:rsid w:val="005D1F41"/>
    <w:rsid w:val="005E039D"/>
    <w:rsid w:val="005E5F23"/>
    <w:rsid w:val="00631473"/>
    <w:rsid w:val="0064319D"/>
    <w:rsid w:val="006453D3"/>
    <w:rsid w:val="0068698F"/>
    <w:rsid w:val="006C5ECB"/>
    <w:rsid w:val="006E09FE"/>
    <w:rsid w:val="0070700A"/>
    <w:rsid w:val="0071104F"/>
    <w:rsid w:val="00715D7F"/>
    <w:rsid w:val="0071603F"/>
    <w:rsid w:val="00741991"/>
    <w:rsid w:val="00743396"/>
    <w:rsid w:val="0076017A"/>
    <w:rsid w:val="007A6C69"/>
    <w:rsid w:val="007B552E"/>
    <w:rsid w:val="007C13B2"/>
    <w:rsid w:val="007C7858"/>
    <w:rsid w:val="007D0F00"/>
    <w:rsid w:val="007D77E6"/>
    <w:rsid w:val="00803F4C"/>
    <w:rsid w:val="00805667"/>
    <w:rsid w:val="0080770A"/>
    <w:rsid w:val="008125B2"/>
    <w:rsid w:val="00812E5C"/>
    <w:rsid w:val="0085761F"/>
    <w:rsid w:val="008804B0"/>
    <w:rsid w:val="0088175F"/>
    <w:rsid w:val="008961F2"/>
    <w:rsid w:val="0089777F"/>
    <w:rsid w:val="008C2860"/>
    <w:rsid w:val="008D1E02"/>
    <w:rsid w:val="008F0570"/>
    <w:rsid w:val="008F0E66"/>
    <w:rsid w:val="008F4E62"/>
    <w:rsid w:val="00920712"/>
    <w:rsid w:val="00931827"/>
    <w:rsid w:val="0094408E"/>
    <w:rsid w:val="009502AF"/>
    <w:rsid w:val="0095165A"/>
    <w:rsid w:val="00957112"/>
    <w:rsid w:val="00987BCC"/>
    <w:rsid w:val="00993EEE"/>
    <w:rsid w:val="009A3E0F"/>
    <w:rsid w:val="009B25F0"/>
    <w:rsid w:val="009B5D53"/>
    <w:rsid w:val="009B77E5"/>
    <w:rsid w:val="009D403F"/>
    <w:rsid w:val="009E07E5"/>
    <w:rsid w:val="00A010ED"/>
    <w:rsid w:val="00A16437"/>
    <w:rsid w:val="00A377F9"/>
    <w:rsid w:val="00A40C70"/>
    <w:rsid w:val="00A54597"/>
    <w:rsid w:val="00A54BD5"/>
    <w:rsid w:val="00A561E9"/>
    <w:rsid w:val="00A618AB"/>
    <w:rsid w:val="00A64C43"/>
    <w:rsid w:val="00A84539"/>
    <w:rsid w:val="00A97CC8"/>
    <w:rsid w:val="00AA4E06"/>
    <w:rsid w:val="00AA528E"/>
    <w:rsid w:val="00AB131D"/>
    <w:rsid w:val="00AE65FB"/>
    <w:rsid w:val="00AF452C"/>
    <w:rsid w:val="00B0209E"/>
    <w:rsid w:val="00B03B0C"/>
    <w:rsid w:val="00B13AE2"/>
    <w:rsid w:val="00B36D85"/>
    <w:rsid w:val="00B542F9"/>
    <w:rsid w:val="00BC617C"/>
    <w:rsid w:val="00BD4B6C"/>
    <w:rsid w:val="00BD4EB8"/>
    <w:rsid w:val="00BE3CD6"/>
    <w:rsid w:val="00BF78FF"/>
    <w:rsid w:val="00C023DE"/>
    <w:rsid w:val="00C16778"/>
    <w:rsid w:val="00C27980"/>
    <w:rsid w:val="00C64DE2"/>
    <w:rsid w:val="00C7764C"/>
    <w:rsid w:val="00CA553B"/>
    <w:rsid w:val="00CC4E29"/>
    <w:rsid w:val="00CC612B"/>
    <w:rsid w:val="00CE6A66"/>
    <w:rsid w:val="00CF0AF9"/>
    <w:rsid w:val="00D16EFA"/>
    <w:rsid w:val="00D31D4F"/>
    <w:rsid w:val="00D4305A"/>
    <w:rsid w:val="00D478AC"/>
    <w:rsid w:val="00D65CCD"/>
    <w:rsid w:val="00DA7021"/>
    <w:rsid w:val="00DD3056"/>
    <w:rsid w:val="00E0401F"/>
    <w:rsid w:val="00E32BEB"/>
    <w:rsid w:val="00E848ED"/>
    <w:rsid w:val="00EA06FB"/>
    <w:rsid w:val="00F15652"/>
    <w:rsid w:val="00F15A8B"/>
    <w:rsid w:val="00F23ED1"/>
    <w:rsid w:val="00F36245"/>
    <w:rsid w:val="00F42EAE"/>
    <w:rsid w:val="00F46710"/>
    <w:rsid w:val="00F535B0"/>
    <w:rsid w:val="00F7501B"/>
    <w:rsid w:val="00F86810"/>
    <w:rsid w:val="00F9769D"/>
    <w:rsid w:val="00FB2EE0"/>
    <w:rsid w:val="00FC68B0"/>
    <w:rsid w:val="00FD48E1"/>
    <w:rsid w:val="00F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4DD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5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50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02E0AB70-8D16-4555-9D88-FEC14D24EAD0%7d\%7bE8D95953-CA82-4F01-9FB1-AEEB0184FEBC%7dtf029118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F4F43BDE5D4439BCF5BCE9EB5C9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080CF-B23D-4C3F-B1F3-4D3D1DE67282}"/>
      </w:docPartPr>
      <w:docPartBody>
        <w:p w:rsidR="00664FF2" w:rsidRDefault="00D33247" w:rsidP="00D33247">
          <w:pPr>
            <w:pStyle w:val="E3F4F43BDE5D4439BCF5BCE9EB5C9778"/>
          </w:pPr>
          <w:r w:rsidRPr="00E0401F">
            <w:t>OLSON HARRIS LTD.</w:t>
          </w:r>
        </w:p>
      </w:docPartBody>
    </w:docPart>
    <w:docPart>
      <w:docPartPr>
        <w:name w:val="9FE240A18AB142F9A75BD42AC7197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7204F-E8FA-4413-80CA-F04CC53426BC}"/>
      </w:docPartPr>
      <w:docPartBody>
        <w:p w:rsidR="00664FF2" w:rsidRDefault="00D33247" w:rsidP="00D33247">
          <w:pPr>
            <w:pStyle w:val="9FE240A18AB142F9A75BD42AC7197ECB"/>
          </w:pPr>
          <w:r w:rsidRPr="00E0401F">
            <w:t>Proposal for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47"/>
    <w:rsid w:val="003D07FD"/>
    <w:rsid w:val="00664FF2"/>
    <w:rsid w:val="00757D45"/>
    <w:rsid w:val="00A11086"/>
    <w:rsid w:val="00D3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kern w:val="0"/>
      <w:lang w:eastAsia="ja-JP"/>
      <w14:ligatures w14:val="none"/>
    </w:rPr>
  </w:style>
  <w:style w:type="paragraph" w:customStyle="1" w:styleId="E3F4F43BDE5D4439BCF5BCE9EB5C9778">
    <w:name w:val="E3F4F43BDE5D4439BCF5BCE9EB5C9778"/>
    <w:rsid w:val="00D33247"/>
  </w:style>
  <w:style w:type="paragraph" w:customStyle="1" w:styleId="9FE240A18AB142F9A75BD42AC7197ECB">
    <w:name w:val="9FE240A18AB142F9A75BD42AC7197ECB"/>
    <w:rsid w:val="00D33247"/>
  </w:style>
  <w:style w:type="character" w:styleId="Strong">
    <w:name w:val="Strong"/>
    <w:uiPriority w:val="22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9B4265046FA04B886DA1568A0F4BC6" ma:contentTypeVersion="3" ma:contentTypeDescription="Create a new document." ma:contentTypeScope="" ma:versionID="e4c57f4aca2d01911edc23e902c4e372">
  <xsd:schema xmlns:xsd="http://www.w3.org/2001/XMLSchema" xmlns:xs="http://www.w3.org/2001/XMLSchema" xmlns:p="http://schemas.microsoft.com/office/2006/metadata/properties" xmlns:ns3="2df601d5-bac8-4aa3-9efa-c05ea99f7c8b" targetNamespace="http://schemas.microsoft.com/office/2006/metadata/properties" ma:root="true" ma:fieldsID="1ce15a8ae329d9b9d0c5931f476fc372" ns3:_="">
    <xsd:import namespace="2df601d5-bac8-4aa3-9efa-c05ea99f7c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601d5-bac8-4aa3-9efa-c05ea99f7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ADA221-A67B-4EEC-AE9C-8E838CA8B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6A82BD-438B-49CF-95A1-351B7F7EB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DABC2-E08A-4365-8A1F-34B38B714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601d5-bac8-4aa3-9efa-c05ea99f7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{E8D95953-CA82-4F01-9FB1-AEEB0184FEBC}tf02911896_win32.dotx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2023-12-03T03:35:00Z</dcterms:created>
  <dcterms:modified xsi:type="dcterms:W3CDTF">2023-12-03T03:35:00Z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0x010100FE9B4265046FA04B886DA1568A0F4BC6</vt:lpwstr>
  </property>
</Properties>
</file>